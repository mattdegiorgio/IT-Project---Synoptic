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3997D" w14:textId="77777777" w:rsidR="00814823" w:rsidRDefault="00814823" w:rsidP="00814823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18184454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24742E13" w14:textId="77777777" w:rsidR="00814823" w:rsidRPr="008F5585" w:rsidRDefault="00814823" w:rsidP="008F5585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CBE47F5" wp14:editId="4ADB4570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FA064663A7AB4F7D88183CD69367E77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4FADBAC7" w14:textId="56280119" w:rsidR="00814823" w:rsidRPr="008A25CD" w:rsidRDefault="00EC4286" w:rsidP="00814823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IT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CBE47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FA064663A7AB4F7D88183CD69367E77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4FADBAC7" w14:textId="56280119" w:rsidR="00814823" w:rsidRPr="008A25CD" w:rsidRDefault="00EC4286" w:rsidP="00814823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IT Project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03C5CF" wp14:editId="00C8742A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61A167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48680931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7602118B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251D1A32" wp14:editId="6882A6B6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5FCD36" w14:textId="6D84FA7F" w:rsidR="008A1578" w:rsidRPr="008A1578" w:rsidRDefault="004A5B13" w:rsidP="008A1578">
                                  <w:pPr>
                                    <w:pStyle w:val="Subtitle"/>
                                    <w:jc w:val="center"/>
                                  </w:pPr>
                                  <w:sdt>
                                    <w:sdtPr>
                                      <w:alias w:val="Enter document subtitle:"/>
                                      <w:tag w:val="Enter document subtitle:"/>
                                      <w:id w:val="-826216229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r w:rsidR="008A1578">
                                        <w:t>Synoptic Assignment – Section</w:t>
                                      </w:r>
                                    </w:sdtContent>
                                  </w:sdt>
                                  <w:r w:rsidR="008A1578">
                                    <w:t xml:space="preserve"> A Version Control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1D1A32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" filled="f" stroked="f">
                      <v:textbox>
                        <w:txbxContent>
                          <w:p w14:paraId="565FCD36" w14:textId="6D84FA7F" w:rsidR="008A1578" w:rsidRPr="008A1578" w:rsidRDefault="004A5B13" w:rsidP="008A1578">
                            <w:pPr>
                              <w:pStyle w:val="Subtitle"/>
                              <w:jc w:val="center"/>
                            </w:pPr>
                            <w:sdt>
                              <w:sdtPr>
                                <w:alias w:val="Enter document subtitle:"/>
                                <w:tag w:val="Enter document subtitle:"/>
                                <w:id w:val="-82621622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8A1578">
                                  <w:t>Synoptic Assignment – Section</w:t>
                                </w:r>
                              </w:sdtContent>
                            </w:sdt>
                            <w:r w:rsidR="008A1578">
                              <w:t xml:space="preserve"> A Version Control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4FD0465A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5A3574D7" w14:textId="77777777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77428272" wp14:editId="4D934E58">
                      <wp:extent cx="6495393" cy="676894"/>
                      <wp:effectExtent l="0" t="0" r="0" b="9525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6768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A65D0B" w14:textId="11E0E011" w:rsidR="00814823" w:rsidRDefault="008A1578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Checkpoint </w:t>
                                  </w:r>
                                  <w:r w:rsidR="00EC4286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4</w:t>
                                  </w:r>
                                  <w:r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EC4286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Adding a user for collaboration on a repo using Github.com</w:t>
                                  </w:r>
                                </w:p>
                                <w:p w14:paraId="08ED001D" w14:textId="10DD5918" w:rsidR="008A1578" w:rsidRDefault="008A1578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By Matthew De Giorgio BAN 6.3A</w:t>
                                  </w:r>
                                </w:p>
                                <w:p w14:paraId="6B95AD4F" w14:textId="77777777" w:rsidR="008A1578" w:rsidRDefault="008A1578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</w:p>
                                <w:p w14:paraId="0B6625EF" w14:textId="68C9FAEB" w:rsidR="008A1578" w:rsidRDefault="008A1578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</w:p>
                                <w:p w14:paraId="27ABF2F2" w14:textId="77777777" w:rsidR="008A1578" w:rsidRPr="008A1578" w:rsidRDefault="008A1578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428272" id="Text Box 26" o:spid="_x0000_s1028" type="#_x0000_t202" alt="Text box to enter abstract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" filled="f" stroked="f">
                      <v:textbox>
                        <w:txbxContent>
                          <w:p w14:paraId="6AA65D0B" w14:textId="11E0E011" w:rsidR="00814823" w:rsidRDefault="008A1578" w:rsidP="00814823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 xml:space="preserve">Checkpoint </w:t>
                            </w:r>
                            <w:r w:rsidR="00EC4286">
                              <w:rPr>
                                <w:color w:val="FFFFFF" w:themeColor="background1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EC4286">
                              <w:rPr>
                                <w:color w:val="FFFFFF" w:themeColor="background1"/>
                                <w:lang w:val="en-GB"/>
                              </w:rPr>
                              <w:t>Adding a user for collaboration on a repo using Github.com</w:t>
                            </w:r>
                          </w:p>
                          <w:p w14:paraId="08ED001D" w14:textId="10DD5918" w:rsidR="008A1578" w:rsidRDefault="008A1578" w:rsidP="00814823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By Matthew De Giorgio BAN 6.3A</w:t>
                            </w:r>
                          </w:p>
                          <w:p w14:paraId="6B95AD4F" w14:textId="77777777" w:rsidR="008A1578" w:rsidRDefault="008A1578" w:rsidP="00814823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</w:p>
                          <w:p w14:paraId="0B6625EF" w14:textId="68C9FAEB" w:rsidR="008A1578" w:rsidRDefault="008A1578" w:rsidP="00814823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</w:p>
                          <w:p w14:paraId="27ABF2F2" w14:textId="77777777" w:rsidR="008A1578" w:rsidRPr="008A1578" w:rsidRDefault="008A1578" w:rsidP="00814823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07ED27F1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0427DA44" w14:textId="77777777" w:rsidR="00814823" w:rsidRDefault="00814823" w:rsidP="006045D9"/>
        </w:tc>
      </w:tr>
    </w:tbl>
    <w:p w14:paraId="341B7758" w14:textId="6585AB9F" w:rsidR="004254A8" w:rsidRDefault="004254A8" w:rsidP="001C62C8">
      <w:pPr>
        <w:rPr>
          <w:sz w:val="24"/>
        </w:rPr>
      </w:pPr>
    </w:p>
    <w:p w14:paraId="5415D67E" w14:textId="77777777" w:rsidR="004254A8" w:rsidRDefault="004254A8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4739436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E55EE2" w14:textId="7380B6AF" w:rsidR="004254A8" w:rsidRDefault="004254A8">
          <w:pPr>
            <w:pStyle w:val="TOCHeading"/>
          </w:pPr>
          <w:r>
            <w:t>Contents</w:t>
          </w:r>
        </w:p>
        <w:p w14:paraId="2B053EBC" w14:textId="0488B6A8" w:rsidR="00EC4286" w:rsidRDefault="004254A8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38711" w:history="1">
            <w:r w:rsidR="00EC4286" w:rsidRPr="003E4B70">
              <w:rPr>
                <w:rStyle w:val="Hyperlink"/>
                <w:noProof/>
              </w:rPr>
              <w:t>Preface</w:t>
            </w:r>
            <w:r w:rsidR="00EC4286">
              <w:rPr>
                <w:noProof/>
                <w:webHidden/>
              </w:rPr>
              <w:tab/>
            </w:r>
            <w:r w:rsidR="00EC4286">
              <w:rPr>
                <w:noProof/>
                <w:webHidden/>
              </w:rPr>
              <w:fldChar w:fldCharType="begin"/>
            </w:r>
            <w:r w:rsidR="00EC4286">
              <w:rPr>
                <w:noProof/>
                <w:webHidden/>
              </w:rPr>
              <w:instrText xml:space="preserve"> PAGEREF _Toc44438711 \h </w:instrText>
            </w:r>
            <w:r w:rsidR="00EC4286">
              <w:rPr>
                <w:noProof/>
                <w:webHidden/>
              </w:rPr>
            </w:r>
            <w:r w:rsidR="00EC4286">
              <w:rPr>
                <w:noProof/>
                <w:webHidden/>
              </w:rPr>
              <w:fldChar w:fldCharType="separate"/>
            </w:r>
            <w:r w:rsidR="00EC4286">
              <w:rPr>
                <w:noProof/>
                <w:webHidden/>
              </w:rPr>
              <w:t>1</w:t>
            </w:r>
            <w:r w:rsidR="00EC4286">
              <w:rPr>
                <w:noProof/>
                <w:webHidden/>
              </w:rPr>
              <w:fldChar w:fldCharType="end"/>
            </w:r>
          </w:hyperlink>
        </w:p>
        <w:p w14:paraId="034481BA" w14:textId="3D04B1E0" w:rsidR="00EC4286" w:rsidRDefault="00EC4286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44438712" w:history="1">
            <w:r w:rsidRPr="003E4B70">
              <w:rPr>
                <w:rStyle w:val="Hyperlink"/>
                <w:noProof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5E5C" w14:textId="5FEEABA1" w:rsidR="00EC4286" w:rsidRDefault="00EC4286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44438713" w:history="1">
            <w:r w:rsidRPr="003E4B70">
              <w:rPr>
                <w:rStyle w:val="Hyperlink"/>
                <w:noProof/>
              </w:rPr>
              <w:t>Step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DEC8E" w14:textId="4D87267E" w:rsidR="00EC4286" w:rsidRDefault="00EC4286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44438714" w:history="1">
            <w:r w:rsidRPr="003E4B70">
              <w:rPr>
                <w:rStyle w:val="Hyperlink"/>
                <w:noProof/>
              </w:rPr>
              <w:t>Step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8DB2D" w14:textId="0E54BA73" w:rsidR="00EC4286" w:rsidRDefault="00EC4286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44438715" w:history="1">
            <w:r w:rsidRPr="003E4B70">
              <w:rPr>
                <w:rStyle w:val="Hyperlink"/>
                <w:noProof/>
              </w:rPr>
              <w:t>Step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D3427" w14:textId="7C57DFDE" w:rsidR="00EC4286" w:rsidRDefault="00EC4286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44438716" w:history="1">
            <w:r w:rsidRPr="003E4B70">
              <w:rPr>
                <w:rStyle w:val="Hyperlink"/>
                <w:noProof/>
              </w:rPr>
              <w:t>Step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5D3AD" w14:textId="3AB677BD" w:rsidR="004254A8" w:rsidRDefault="004254A8">
          <w:r>
            <w:rPr>
              <w:b/>
              <w:bCs/>
              <w:noProof/>
            </w:rPr>
            <w:fldChar w:fldCharType="end"/>
          </w:r>
        </w:p>
      </w:sdtContent>
    </w:sdt>
    <w:p w14:paraId="65FE3D61" w14:textId="12D85830" w:rsidR="00C13B2F" w:rsidRDefault="00EC4286" w:rsidP="004254A8">
      <w:pPr>
        <w:pStyle w:val="Heading1"/>
      </w:pPr>
      <w:bookmarkStart w:id="0" w:name="_Toc44438711"/>
      <w:r>
        <w:t>Preface</w:t>
      </w:r>
      <w:bookmarkEnd w:id="0"/>
    </w:p>
    <w:p w14:paraId="1484AF1A" w14:textId="10BBEB01" w:rsidR="004254A8" w:rsidRDefault="004254A8" w:rsidP="004254A8"/>
    <w:p w14:paraId="1433365F" w14:textId="4A132AE6" w:rsidR="00EC4286" w:rsidRDefault="00EC4286" w:rsidP="004254A8">
      <w:r>
        <w:t xml:space="preserve">Currently, the feature to add a collaborator to the repo does not exist on </w:t>
      </w:r>
      <w:proofErr w:type="spellStart"/>
      <w:r>
        <w:t>Gitkraken</w:t>
      </w:r>
      <w:proofErr w:type="spellEnd"/>
      <w:r>
        <w:t xml:space="preserve"> yet. Instead, the online interface of GitHub will be utilized.</w:t>
      </w:r>
    </w:p>
    <w:p w14:paraId="1B174B33" w14:textId="7EBCF835" w:rsidR="00EC4286" w:rsidRDefault="00EC4286">
      <w:pPr>
        <w:spacing w:after="200" w:line="276" w:lineRule="auto"/>
      </w:pPr>
      <w:r>
        <w:br w:type="page"/>
      </w:r>
    </w:p>
    <w:p w14:paraId="328AFEE4" w14:textId="77777777" w:rsidR="00743AB5" w:rsidRPr="004254A8" w:rsidRDefault="00743AB5" w:rsidP="004254A8"/>
    <w:p w14:paraId="3F655C42" w14:textId="23EDB78F" w:rsidR="004254A8" w:rsidRDefault="004254A8" w:rsidP="004254A8">
      <w:pPr>
        <w:pStyle w:val="Heading1"/>
      </w:pPr>
      <w:bookmarkStart w:id="1" w:name="_Toc44438712"/>
      <w:r>
        <w:t xml:space="preserve">Step </w:t>
      </w:r>
      <w:r w:rsidR="00EC4286">
        <w:t>1</w:t>
      </w:r>
      <w:bookmarkEnd w:id="1"/>
    </w:p>
    <w:p w14:paraId="0A0DC410" w14:textId="71A7AC02" w:rsidR="004254A8" w:rsidRDefault="004254A8" w:rsidP="004254A8"/>
    <w:p w14:paraId="487EB85F" w14:textId="2A20F179" w:rsidR="00EC4286" w:rsidRDefault="00EC4286" w:rsidP="004254A8">
      <w:r>
        <w:t xml:space="preserve">Using your </w:t>
      </w:r>
      <w:proofErr w:type="spellStart"/>
      <w:r>
        <w:t>favourite</w:t>
      </w:r>
      <w:proofErr w:type="spellEnd"/>
      <w:r>
        <w:t xml:space="preserve"> browser, navigate to </w:t>
      </w:r>
      <w:r>
        <w:rPr>
          <w:b/>
          <w:bCs/>
        </w:rPr>
        <w:t>GitHub.com</w:t>
      </w:r>
      <w:r>
        <w:t xml:space="preserve"> and sign in. You should be presented with the default landing page.</w:t>
      </w:r>
    </w:p>
    <w:p w14:paraId="4CDC7251" w14:textId="127A7741" w:rsidR="00EC4286" w:rsidRDefault="00EC4286" w:rsidP="004254A8">
      <w:r>
        <w:rPr>
          <w:noProof/>
        </w:rPr>
        <w:drawing>
          <wp:inline distT="0" distB="0" distL="0" distR="0" wp14:anchorId="766DAE8B" wp14:editId="19D5827D">
            <wp:extent cx="64008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71B99" w14:textId="70D517AB" w:rsidR="00EC4286" w:rsidRPr="00EC4286" w:rsidRDefault="00EC4286" w:rsidP="00EC4286">
      <w:pPr>
        <w:spacing w:after="200" w:line="276" w:lineRule="auto"/>
      </w:pPr>
      <w:r>
        <w:br w:type="page"/>
      </w:r>
    </w:p>
    <w:p w14:paraId="0E1EBB0B" w14:textId="0B05F60D" w:rsidR="004254A8" w:rsidRDefault="004254A8" w:rsidP="004254A8">
      <w:pPr>
        <w:pStyle w:val="Heading1"/>
      </w:pPr>
      <w:bookmarkStart w:id="2" w:name="_Toc44438713"/>
      <w:r>
        <w:lastRenderedPageBreak/>
        <w:t xml:space="preserve">Step </w:t>
      </w:r>
      <w:r w:rsidR="00EC4286">
        <w:t>2</w:t>
      </w:r>
      <w:bookmarkEnd w:id="2"/>
    </w:p>
    <w:p w14:paraId="7A11876D" w14:textId="39F9F2A2" w:rsidR="004254A8" w:rsidRDefault="004254A8" w:rsidP="004254A8"/>
    <w:p w14:paraId="44DDFFE7" w14:textId="1178E1DD" w:rsidR="00EC4286" w:rsidRDefault="00EC4286" w:rsidP="004254A8">
      <w:r>
        <w:t>On the left pane, click on the repository that you wish to add a collaborator to.</w:t>
      </w:r>
    </w:p>
    <w:p w14:paraId="657D91FB" w14:textId="10310906" w:rsidR="00EC4286" w:rsidRDefault="00EC4286" w:rsidP="00EC4286">
      <w:pPr>
        <w:jc w:val="center"/>
      </w:pPr>
      <w:r>
        <w:rPr>
          <w:noProof/>
        </w:rPr>
        <w:drawing>
          <wp:inline distT="0" distB="0" distL="0" distR="0" wp14:anchorId="1F2A7DC4" wp14:editId="25E653FE">
            <wp:extent cx="2047875" cy="52224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394" cy="524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3366" w14:textId="1E81A47E" w:rsidR="00EC4286" w:rsidRPr="004254A8" w:rsidRDefault="00EC4286" w:rsidP="00EC4286">
      <w:pPr>
        <w:spacing w:after="200" w:line="276" w:lineRule="auto"/>
      </w:pPr>
      <w:r>
        <w:br w:type="page"/>
      </w:r>
    </w:p>
    <w:p w14:paraId="707A99F1" w14:textId="3F939E47" w:rsidR="004254A8" w:rsidRDefault="004254A8" w:rsidP="004254A8">
      <w:pPr>
        <w:pStyle w:val="Heading1"/>
      </w:pPr>
      <w:bookmarkStart w:id="3" w:name="_Toc44438714"/>
      <w:r>
        <w:lastRenderedPageBreak/>
        <w:t xml:space="preserve">Step </w:t>
      </w:r>
      <w:r w:rsidR="00EC4286">
        <w:t>3</w:t>
      </w:r>
      <w:bookmarkEnd w:id="3"/>
    </w:p>
    <w:p w14:paraId="5288D714" w14:textId="1D2BD326" w:rsidR="004254A8" w:rsidRDefault="004254A8" w:rsidP="004254A8"/>
    <w:p w14:paraId="35502BFA" w14:textId="76D1024C" w:rsidR="00EC4286" w:rsidRDefault="00EC4286" w:rsidP="004254A8">
      <w:r>
        <w:t>Once on the main repo page, click on the settings tab found in the top section.</w:t>
      </w:r>
    </w:p>
    <w:p w14:paraId="4B5211F9" w14:textId="4F0716EB" w:rsidR="00EC4286" w:rsidRDefault="00EC4286" w:rsidP="004254A8">
      <w:r>
        <w:rPr>
          <w:noProof/>
        </w:rPr>
        <w:drawing>
          <wp:inline distT="0" distB="0" distL="0" distR="0" wp14:anchorId="3664B96A" wp14:editId="2433C37D">
            <wp:extent cx="6400800" cy="3544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65547" w14:textId="7606E893" w:rsidR="00EC4286" w:rsidRPr="004254A8" w:rsidRDefault="00EC4286" w:rsidP="00EC4286">
      <w:pPr>
        <w:spacing w:after="200" w:line="276" w:lineRule="auto"/>
      </w:pPr>
      <w:r>
        <w:br w:type="page"/>
      </w:r>
    </w:p>
    <w:p w14:paraId="1389B52A" w14:textId="2FD2EE5D" w:rsidR="004254A8" w:rsidRDefault="004254A8" w:rsidP="004254A8">
      <w:pPr>
        <w:pStyle w:val="Heading1"/>
      </w:pPr>
      <w:bookmarkStart w:id="4" w:name="_Toc44438715"/>
      <w:r>
        <w:lastRenderedPageBreak/>
        <w:t xml:space="preserve">Step </w:t>
      </w:r>
      <w:r w:rsidR="00EC4286">
        <w:t>4</w:t>
      </w:r>
      <w:bookmarkEnd w:id="4"/>
    </w:p>
    <w:p w14:paraId="4A0F34E6" w14:textId="446D4551" w:rsidR="00EC4286" w:rsidRDefault="00EC4286" w:rsidP="00EC4286"/>
    <w:p w14:paraId="2F0909D8" w14:textId="5D931DC4" w:rsidR="00EC4286" w:rsidRDefault="00EC4286" w:rsidP="00EC4286">
      <w:r>
        <w:t xml:space="preserve">Using the left navigation pane, click on the </w:t>
      </w:r>
      <w:r>
        <w:rPr>
          <w:b/>
          <w:bCs/>
        </w:rPr>
        <w:t xml:space="preserve">Manage Access </w:t>
      </w:r>
      <w:r>
        <w:t>tab.</w:t>
      </w:r>
    </w:p>
    <w:p w14:paraId="6FE9CCAE" w14:textId="0D79D44B" w:rsidR="00EC4286" w:rsidRDefault="00EC4286" w:rsidP="00EC4286">
      <w:r>
        <w:rPr>
          <w:noProof/>
        </w:rPr>
        <w:drawing>
          <wp:inline distT="0" distB="0" distL="0" distR="0" wp14:anchorId="07587D06" wp14:editId="1ECE1F25">
            <wp:extent cx="6400800" cy="4084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EE48" w14:textId="77777777" w:rsidR="00EC4286" w:rsidRDefault="00EC4286">
      <w:pPr>
        <w:spacing w:after="200" w:line="276" w:lineRule="auto"/>
      </w:pPr>
      <w:r>
        <w:br w:type="page"/>
      </w:r>
    </w:p>
    <w:p w14:paraId="27589C88" w14:textId="32CCFA20" w:rsidR="00EC4286" w:rsidRPr="00EC4286" w:rsidRDefault="00EC4286" w:rsidP="00EC4286">
      <w:pPr>
        <w:pStyle w:val="Heading1"/>
      </w:pPr>
      <w:bookmarkStart w:id="5" w:name="_Toc44438716"/>
      <w:r>
        <w:lastRenderedPageBreak/>
        <w:t>Step 5</w:t>
      </w:r>
      <w:bookmarkEnd w:id="5"/>
    </w:p>
    <w:p w14:paraId="7E56D2B7" w14:textId="7CA45F2F" w:rsidR="004254A8" w:rsidRDefault="004254A8" w:rsidP="001C62C8">
      <w:pPr>
        <w:rPr>
          <w:sz w:val="24"/>
        </w:rPr>
      </w:pPr>
    </w:p>
    <w:p w14:paraId="48E48BCE" w14:textId="31273CA6" w:rsidR="00EC4286" w:rsidRDefault="00EC4286" w:rsidP="001C62C8">
      <w:pPr>
        <w:rPr>
          <w:sz w:val="24"/>
        </w:rPr>
      </w:pPr>
      <w:r>
        <w:rPr>
          <w:sz w:val="24"/>
        </w:rPr>
        <w:t xml:space="preserve">Within the </w:t>
      </w:r>
      <w:r>
        <w:rPr>
          <w:b/>
          <w:bCs/>
          <w:sz w:val="24"/>
        </w:rPr>
        <w:t>M</w:t>
      </w:r>
      <w:r w:rsidRPr="00EC4286">
        <w:rPr>
          <w:b/>
          <w:bCs/>
          <w:sz w:val="24"/>
        </w:rPr>
        <w:t xml:space="preserve">anage </w:t>
      </w:r>
      <w:r>
        <w:rPr>
          <w:b/>
          <w:bCs/>
          <w:sz w:val="24"/>
        </w:rPr>
        <w:t>A</w:t>
      </w:r>
      <w:r w:rsidRPr="00EC4286">
        <w:rPr>
          <w:b/>
          <w:bCs/>
          <w:sz w:val="24"/>
        </w:rPr>
        <w:t>ccess</w:t>
      </w:r>
      <w:r>
        <w:rPr>
          <w:sz w:val="24"/>
        </w:rPr>
        <w:t xml:space="preserve"> section, click on the </w:t>
      </w:r>
      <w:r>
        <w:rPr>
          <w:b/>
          <w:bCs/>
          <w:sz w:val="24"/>
        </w:rPr>
        <w:t xml:space="preserve">Invite a Collaborator </w:t>
      </w:r>
      <w:r>
        <w:rPr>
          <w:sz w:val="24"/>
        </w:rPr>
        <w:t xml:space="preserve">button located in the central section and follow the on-screen prompts to add the user using either their GitHub username or an email. Once finished, the user will appear in the </w:t>
      </w:r>
      <w:r w:rsidRPr="00EC4286">
        <w:rPr>
          <w:b/>
          <w:bCs/>
          <w:sz w:val="24"/>
        </w:rPr>
        <w:t xml:space="preserve">Manage Access </w:t>
      </w:r>
      <w:r>
        <w:rPr>
          <w:sz w:val="24"/>
        </w:rPr>
        <w:t>s</w:t>
      </w:r>
      <w:r w:rsidRPr="00EC4286">
        <w:rPr>
          <w:sz w:val="24"/>
        </w:rPr>
        <w:t>ection</w:t>
      </w:r>
      <w:r>
        <w:rPr>
          <w:sz w:val="24"/>
        </w:rPr>
        <w:t>.</w:t>
      </w:r>
    </w:p>
    <w:p w14:paraId="6A395015" w14:textId="600B69D9" w:rsidR="00EC4286" w:rsidRPr="00EC4286" w:rsidRDefault="00EC4286" w:rsidP="00EC4286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9210019" wp14:editId="5976EF1D">
            <wp:extent cx="4733925" cy="3152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C361" w14:textId="5109E085" w:rsidR="00EC4286" w:rsidRPr="00EC4286" w:rsidRDefault="00EC4286" w:rsidP="00EC4286"/>
    <w:sectPr w:rsidR="00EC4286" w:rsidRPr="00EC428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A2C41" w14:textId="77777777" w:rsidR="004A5B13" w:rsidRDefault="004A5B13">
      <w:pPr>
        <w:spacing w:after="0"/>
      </w:pPr>
      <w:r>
        <w:separator/>
      </w:r>
    </w:p>
  </w:endnote>
  <w:endnote w:type="continuationSeparator" w:id="0">
    <w:p w14:paraId="01253351" w14:textId="77777777" w:rsidR="004A5B13" w:rsidRDefault="004A5B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6F5C4" w14:textId="77777777" w:rsidR="00172D10" w:rsidRDefault="00172D10">
    <w:pPr>
      <w:jc w:val="right"/>
    </w:pPr>
  </w:p>
  <w:p w14:paraId="136F0898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272063" w:themeColor="accent3"/>
      </w:rPr>
      <w:sym w:font="Wingdings 2" w:char="F097"/>
    </w:r>
  </w:p>
  <w:p w14:paraId="25A95F06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42FFC" w14:textId="77777777" w:rsidR="005D120C" w:rsidRPr="005D120C" w:rsidRDefault="005D120C">
        <w:pPr>
          <w:pStyle w:val="Footer"/>
          <w:jc w:val="center"/>
          <w:rPr>
            <w:color w:val="3F1D5A" w:themeColor="accent1"/>
          </w:rPr>
        </w:pPr>
        <w:r w:rsidRPr="005D120C">
          <w:rPr>
            <w:color w:val="3F1D5A" w:themeColor="accent1"/>
          </w:rPr>
          <w:fldChar w:fldCharType="begin"/>
        </w:r>
        <w:r w:rsidRPr="005D120C">
          <w:rPr>
            <w:color w:val="3F1D5A" w:themeColor="accent1"/>
          </w:rPr>
          <w:instrText xml:space="preserve"> PAGE   \* MERGEFORMAT </w:instrText>
        </w:r>
        <w:r w:rsidRPr="005D120C">
          <w:rPr>
            <w:color w:val="3F1D5A" w:themeColor="accent1"/>
          </w:rPr>
          <w:fldChar w:fldCharType="separate"/>
        </w:r>
        <w:r w:rsidR="00DB0EF4">
          <w:rPr>
            <w:noProof/>
            <w:color w:val="3F1D5A" w:themeColor="accent1"/>
          </w:rPr>
          <w:t>1</w:t>
        </w:r>
        <w:r w:rsidRPr="005D120C">
          <w:rPr>
            <w:noProof/>
            <w:color w:val="3F1D5A" w:themeColor="accent1"/>
          </w:rPr>
          <w:fldChar w:fldCharType="end"/>
        </w:r>
      </w:p>
    </w:sdtContent>
  </w:sdt>
  <w:p w14:paraId="76B1DF23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CD4DF" w14:textId="77777777" w:rsidR="00094803" w:rsidRDefault="0009480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EEFEFA1" wp14:editId="35C8EF7F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54C3E97" id="Group 17" o:spid="_x0000_s1026" alt="Multi-colored hexagons" style="position:absolute;margin-left:-70.5pt;margin-top:-165.9pt;width:321.8pt;height:267.1pt;z-index:251660288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7898A636" wp14:editId="132D65F9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c 31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87714" w14:textId="77777777" w:rsidR="004A5B13" w:rsidRDefault="004A5B13">
      <w:pPr>
        <w:spacing w:after="0"/>
      </w:pPr>
      <w:r>
        <w:separator/>
      </w:r>
    </w:p>
  </w:footnote>
  <w:footnote w:type="continuationSeparator" w:id="0">
    <w:p w14:paraId="2EE57EC4" w14:textId="77777777" w:rsidR="004A5B13" w:rsidRDefault="004A5B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5801E" w14:textId="77777777" w:rsidR="00DB5A25" w:rsidRDefault="00DB5A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Document title:"/>
      <w:tag w:val="Document title:"/>
      <w:id w:val="-1396499233"/>
      <w:placeholder>
        <w:docPart w:val="FA064663A7AB4F7D88183CD69367E77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32DF9A35" w14:textId="53EA5089" w:rsidR="00172D10" w:rsidRDefault="00EC4286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IT Project</w:t>
        </w:r>
      </w:p>
    </w:sdtContent>
  </w:sdt>
  <w:p w14:paraId="472BB586" w14:textId="77777777" w:rsidR="00172D10" w:rsidRPr="005D120C" w:rsidRDefault="004A5B13">
    <w:pPr>
      <w:jc w:val="center"/>
      <w:rPr>
        <w:color w:val="F3642C" w:themeColor="text2"/>
      </w:rPr>
    </w:pPr>
    <w:sdt>
      <w:sdtPr>
        <w:rPr>
          <w:color w:val="F3642C" w:themeColor="text2"/>
        </w:rPr>
        <w:alias w:val="Ellipsis:"/>
        <w:tag w:val="Ellipsis:"/>
        <w:id w:val="-2048830323"/>
        <w:temporary/>
        <w:showingPlcHdr/>
        <w15:appearance w15:val="hidden"/>
      </w:sdtPr>
      <w:sdtEndPr/>
      <w:sdtContent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31D54" w14:textId="77777777" w:rsidR="00094803" w:rsidRDefault="0009480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0691F7F" wp14:editId="7BEA19E2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C08417" id="Group 2" o:spid="_x0000_s1026" alt="Multi-colored hexagon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wsDQwtTA0MTOzMDVU0lEKTi0uzszPAykwqgUAqTA0NCwAAAA="/>
  </w:docVars>
  <w:rsids>
    <w:rsidRoot w:val="008A1578"/>
    <w:rsid w:val="00094803"/>
    <w:rsid w:val="00144C8E"/>
    <w:rsid w:val="00172D10"/>
    <w:rsid w:val="001769F2"/>
    <w:rsid w:val="00194F61"/>
    <w:rsid w:val="001A2155"/>
    <w:rsid w:val="001B0F06"/>
    <w:rsid w:val="001C62C8"/>
    <w:rsid w:val="001D74FA"/>
    <w:rsid w:val="00202812"/>
    <w:rsid w:val="00260E5B"/>
    <w:rsid w:val="00270A19"/>
    <w:rsid w:val="002A2E02"/>
    <w:rsid w:val="002D243B"/>
    <w:rsid w:val="002E20F4"/>
    <w:rsid w:val="00302691"/>
    <w:rsid w:val="00364944"/>
    <w:rsid w:val="00374C02"/>
    <w:rsid w:val="0038009F"/>
    <w:rsid w:val="004254A8"/>
    <w:rsid w:val="00426F60"/>
    <w:rsid w:val="004905AD"/>
    <w:rsid w:val="004A5B13"/>
    <w:rsid w:val="004B4DCC"/>
    <w:rsid w:val="004E4D4D"/>
    <w:rsid w:val="004F53E9"/>
    <w:rsid w:val="00561054"/>
    <w:rsid w:val="005747FE"/>
    <w:rsid w:val="005D120C"/>
    <w:rsid w:val="006045D9"/>
    <w:rsid w:val="00694109"/>
    <w:rsid w:val="00732598"/>
    <w:rsid w:val="00743AB5"/>
    <w:rsid w:val="0075116F"/>
    <w:rsid w:val="00805C11"/>
    <w:rsid w:val="00814823"/>
    <w:rsid w:val="00845426"/>
    <w:rsid w:val="00883B68"/>
    <w:rsid w:val="008A1578"/>
    <w:rsid w:val="008A25CD"/>
    <w:rsid w:val="008D5B92"/>
    <w:rsid w:val="008F5585"/>
    <w:rsid w:val="00901939"/>
    <w:rsid w:val="0096164A"/>
    <w:rsid w:val="009823B0"/>
    <w:rsid w:val="00A272E4"/>
    <w:rsid w:val="00B76B9C"/>
    <w:rsid w:val="00B903A7"/>
    <w:rsid w:val="00BE2F1B"/>
    <w:rsid w:val="00C13B2F"/>
    <w:rsid w:val="00CD24A6"/>
    <w:rsid w:val="00CD4008"/>
    <w:rsid w:val="00D26E42"/>
    <w:rsid w:val="00DB0EF4"/>
    <w:rsid w:val="00DB5A25"/>
    <w:rsid w:val="00DC2EB5"/>
    <w:rsid w:val="00E02964"/>
    <w:rsid w:val="00E35489"/>
    <w:rsid w:val="00EC4286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BD612"/>
  <w15:docId w15:val="{51095981-B808-4C08-AAF8-FFA97B8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12"/>
    <w:pPr>
      <w:spacing w:after="3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3F1D5A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B0F06"/>
    <w:rPr>
      <w:color w:val="217084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4254A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20.png"/><Relationship Id="rId3" Type="http://schemas.openxmlformats.org/officeDocument/2006/relationships/image" Target="media/image12.png"/><Relationship Id="rId7" Type="http://schemas.openxmlformats.org/officeDocument/2006/relationships/image" Target="media/image100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6" Type="http://schemas.openxmlformats.org/officeDocument/2006/relationships/image" Target="media/image11.svg"/><Relationship Id="rId11" Type="http://schemas.openxmlformats.org/officeDocument/2006/relationships/image" Target="media/image7.svg"/><Relationship Id="rId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3.svg"/><Relationship Id="rId9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3.svg"/><Relationship Id="rId3" Type="http://schemas.openxmlformats.org/officeDocument/2006/relationships/image" Target="media/image8.png"/><Relationship Id="rId7" Type="http://schemas.openxmlformats.org/officeDocument/2006/relationships/image" Target="media/image12.png"/><Relationship Id="rId12" Type="http://schemas.openxmlformats.org/officeDocument/2006/relationships/image" Target="media/image120.png"/><Relationship Id="rId2" Type="http://schemas.openxmlformats.org/officeDocument/2006/relationships/image" Target="media/image7.svg"/><Relationship Id="rId1" Type="http://schemas.openxmlformats.org/officeDocument/2006/relationships/image" Target="media/image6.png"/><Relationship Id="rId6" Type="http://schemas.openxmlformats.org/officeDocument/2006/relationships/image" Target="media/image11.svg"/><Relationship Id="rId11" Type="http://schemas.openxmlformats.org/officeDocument/2006/relationships/image" Target="media/image11.png"/><Relationship Id="rId5" Type="http://schemas.openxmlformats.org/officeDocument/2006/relationships/image" Target="media/image10.png"/><Relationship Id="rId10" Type="http://schemas.openxmlformats.org/officeDocument/2006/relationships/image" Target="media/image100.png"/><Relationship Id="rId4" Type="http://schemas.openxmlformats.org/officeDocument/2006/relationships/image" Target="media/image9.svg"/><Relationship Id="rId9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d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064663A7AB4F7D88183CD69367E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902EE-0372-427B-A4B7-90ADCFAFFEEF}"/>
      </w:docPartPr>
      <w:docPartBody>
        <w:p w:rsidR="006434F7" w:rsidRDefault="001D4355">
          <w:pPr>
            <w:pStyle w:val="FA064663A7AB4F7D88183CD69367E772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55"/>
    <w:rsid w:val="001D4355"/>
    <w:rsid w:val="006434F7"/>
    <w:rsid w:val="008C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064663A7AB4F7D88183CD69367E772">
    <w:name w:val="FA064663A7AB4F7D88183CD69367E7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CBBBE-FB92-430F-8901-C247E10A5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</Template>
  <TotalTime>11</TotalTime>
  <Pages>7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Project</dc:title>
  <dc:subject>Synoptic Assignment – Section</dc:subject>
  <dc:creator>Matthew De Giorgio</dc:creator>
  <cp:lastModifiedBy>Matthew De Giorgio</cp:lastModifiedBy>
  <cp:revision>2</cp:revision>
  <cp:lastPrinted>2009-08-05T20:41:00Z</cp:lastPrinted>
  <dcterms:created xsi:type="dcterms:W3CDTF">2020-06-30T17:45:00Z</dcterms:created>
  <dcterms:modified xsi:type="dcterms:W3CDTF">2020-06-30T17:45:00Z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Anumol@vidyatech.com</vt:lpwstr>
  </property>
  <property fmtid="{D5CDD505-2E9C-101B-9397-08002B2CF9AE}" pid="8" name="MSIP_Label_f42aa342-8706-4288-bd11-ebb85995028c_SetDate">
    <vt:lpwstr>2018-06-11T11:35:00.3825830Z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