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997D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18184454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24742E13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BE47F5" wp14:editId="4ADB4570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FA064663A7AB4F7D88183CD69367E77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4FADBAC7" w14:textId="6487FC22" w:rsidR="00814823" w:rsidRPr="008A25CD" w:rsidRDefault="008A1578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IT Project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BE47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FA064663A7AB4F7D88183CD69367E77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4FADBAC7" w14:textId="6487FC22" w:rsidR="00814823" w:rsidRPr="008A25CD" w:rsidRDefault="008A1578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IT Project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03C5CF" wp14:editId="00C8742A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61A167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48680931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602118B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251D1A32" wp14:editId="6882A6B6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5FCD36" w14:textId="6D84FA7F" w:rsidR="008A1578" w:rsidRPr="008A1578" w:rsidRDefault="004B4DCC" w:rsidP="008A1578">
                                  <w:pPr>
                                    <w:pStyle w:val="Subtitle"/>
                                    <w:jc w:val="center"/>
                                  </w:pPr>
                                  <w:sdt>
                                    <w:sdtPr>
                                      <w:alias w:val="Enter document subtitle:"/>
                                      <w:tag w:val="Enter document subtitle:"/>
                                      <w:id w:val="-826216229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8A1578">
                                        <w:t>Synoptic Assignment – Section</w:t>
                                      </w:r>
                                    </w:sdtContent>
                                  </w:sdt>
                                  <w:r w:rsidR="008A1578">
                                    <w:t xml:space="preserve"> A Version Control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1D1A32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" filled="f" stroked="f">
                      <v:textbox>
                        <w:txbxContent>
                          <w:p w14:paraId="565FCD36" w14:textId="6D84FA7F" w:rsidR="008A1578" w:rsidRPr="008A1578" w:rsidRDefault="004B4DCC" w:rsidP="008A1578">
                            <w:pPr>
                              <w:pStyle w:val="Subtitle"/>
                              <w:jc w:val="center"/>
                            </w:pPr>
                            <w:sdt>
                              <w:sdtPr>
                                <w:alias w:val="Enter document subtitle:"/>
                                <w:tag w:val="Enter document subtitle:"/>
                                <w:id w:val="-82621622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8A1578">
                                  <w:t>Synoptic Assignment – Section</w:t>
                                </w:r>
                              </w:sdtContent>
                            </w:sdt>
                            <w:r w:rsidR="008A1578">
                              <w:t xml:space="preserve"> A Version Control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4FD0465A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5A3574D7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77428272" wp14:editId="4D934E58">
                      <wp:extent cx="6495393" cy="676894"/>
                      <wp:effectExtent l="0" t="0" r="0" b="952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A65D0B" w14:textId="219C6C21" w:rsidR="00814823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Checkpoint 1 – Creation of a GitHub repository using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GitKraken</w:t>
                                  </w:r>
                                  <w:proofErr w:type="spellEnd"/>
                                </w:p>
                                <w:p w14:paraId="08ED001D" w14:textId="10DD5918" w:rsid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By Matthew De Giorgio BAN 6.3A</w:t>
                                  </w:r>
                                </w:p>
                                <w:p w14:paraId="6B95AD4F" w14:textId="77777777" w:rsid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  <w:p w14:paraId="0B6625EF" w14:textId="68C9FAEB" w:rsid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  <w:p w14:paraId="27ABF2F2" w14:textId="77777777" w:rsidR="008A1578" w:rsidRP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428272" id="Text Box 26" o:spid="_x0000_s1028" type="#_x0000_t202" alt="Text box to enter abstract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" filled="f" stroked="f">
                      <v:textbox>
                        <w:txbxContent>
                          <w:p w14:paraId="6AA65D0B" w14:textId="219C6C21" w:rsidR="00814823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Checkpoint 1 – Creation of a GitHub repository using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GitKraken</w:t>
                            </w:r>
                            <w:proofErr w:type="spellEnd"/>
                          </w:p>
                          <w:p w14:paraId="08ED001D" w14:textId="10DD5918" w:rsid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By Matthew De Giorgio BAN 6.3A</w:t>
                            </w:r>
                          </w:p>
                          <w:p w14:paraId="6B95AD4F" w14:textId="77777777" w:rsid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0B6625EF" w14:textId="68C9FAEB" w:rsid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27ABF2F2" w14:textId="77777777" w:rsidR="008A1578" w:rsidRP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7ED27F1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0427DA44" w14:textId="77777777" w:rsidR="00814823" w:rsidRDefault="00814823" w:rsidP="006045D9"/>
        </w:tc>
      </w:tr>
    </w:tbl>
    <w:p w14:paraId="341B7758" w14:textId="6585AB9F" w:rsidR="004254A8" w:rsidRDefault="004254A8" w:rsidP="001C62C8">
      <w:pPr>
        <w:rPr>
          <w:sz w:val="24"/>
        </w:rPr>
      </w:pPr>
    </w:p>
    <w:p w14:paraId="5415D67E" w14:textId="77777777" w:rsidR="004254A8" w:rsidRDefault="004254A8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sdt>
      <w:sdtPr>
        <w:id w:val="1473943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</w:rPr>
      </w:sdtEndPr>
      <w:sdtContent>
        <w:p w14:paraId="40E55EE2" w14:textId="7380B6AF" w:rsidR="004254A8" w:rsidRDefault="004254A8">
          <w:pPr>
            <w:pStyle w:val="TOCHeading"/>
          </w:pPr>
          <w:r>
            <w:t>Contents</w:t>
          </w:r>
        </w:p>
        <w:p w14:paraId="6D03836A" w14:textId="5D162584" w:rsidR="004254A8" w:rsidRDefault="004254A8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35321" w:history="1">
            <w:r w:rsidRPr="00920F02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6FF8" w14:textId="7DDDD309" w:rsidR="004254A8" w:rsidRDefault="004254A8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5322" w:history="1">
            <w:r w:rsidRPr="00920F02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5DAE" w14:textId="1AECFB47" w:rsidR="004254A8" w:rsidRDefault="004254A8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5323" w:history="1">
            <w:r w:rsidRPr="00920F02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94DA" w14:textId="5ABFE1DF" w:rsidR="004254A8" w:rsidRDefault="004254A8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5324" w:history="1">
            <w:r w:rsidRPr="00920F02">
              <w:rPr>
                <w:rStyle w:val="Hyperlink"/>
                <w:noProof/>
              </w:rPr>
              <w:t>Step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7BAF" w14:textId="03784F96" w:rsidR="004254A8" w:rsidRDefault="004254A8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5325" w:history="1">
            <w:r w:rsidRPr="00920F02">
              <w:rPr>
                <w:rStyle w:val="Hyperlink"/>
                <w:noProof/>
              </w:rPr>
              <w:t>Step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D3AD" w14:textId="53F3D897" w:rsidR="004254A8" w:rsidRDefault="004254A8">
          <w:r>
            <w:rPr>
              <w:b/>
              <w:bCs/>
              <w:noProof/>
            </w:rPr>
            <w:fldChar w:fldCharType="end"/>
          </w:r>
        </w:p>
      </w:sdtContent>
    </w:sdt>
    <w:p w14:paraId="65FE3D61" w14:textId="7DC1F298" w:rsidR="00C13B2F" w:rsidRDefault="004254A8" w:rsidP="004254A8">
      <w:pPr>
        <w:pStyle w:val="Heading1"/>
      </w:pPr>
      <w:bookmarkStart w:id="0" w:name="_Toc44435321"/>
      <w:r>
        <w:t>Step 1</w:t>
      </w:r>
      <w:bookmarkEnd w:id="0"/>
    </w:p>
    <w:p w14:paraId="1484AF1A" w14:textId="74708124" w:rsidR="004254A8" w:rsidRDefault="004254A8" w:rsidP="004254A8"/>
    <w:p w14:paraId="1B174B33" w14:textId="77777777" w:rsidR="00743AB5" w:rsidRPr="004254A8" w:rsidRDefault="00743AB5" w:rsidP="004254A8"/>
    <w:p w14:paraId="3F655C42" w14:textId="413E31EA" w:rsidR="004254A8" w:rsidRDefault="004254A8" w:rsidP="004254A8">
      <w:pPr>
        <w:pStyle w:val="Heading1"/>
      </w:pPr>
      <w:bookmarkStart w:id="1" w:name="_Toc44435322"/>
      <w:r>
        <w:t>Step 2</w:t>
      </w:r>
      <w:bookmarkEnd w:id="1"/>
    </w:p>
    <w:p w14:paraId="0A0DC410" w14:textId="77777777" w:rsidR="004254A8" w:rsidRPr="004254A8" w:rsidRDefault="004254A8" w:rsidP="004254A8"/>
    <w:p w14:paraId="0E1EBB0B" w14:textId="4D275C6C" w:rsidR="004254A8" w:rsidRDefault="004254A8" w:rsidP="004254A8">
      <w:pPr>
        <w:pStyle w:val="Heading1"/>
      </w:pPr>
      <w:bookmarkStart w:id="2" w:name="_Toc44435323"/>
      <w:r>
        <w:t>Step 3</w:t>
      </w:r>
      <w:bookmarkEnd w:id="2"/>
    </w:p>
    <w:p w14:paraId="7A11876D" w14:textId="77777777" w:rsidR="004254A8" w:rsidRPr="004254A8" w:rsidRDefault="004254A8" w:rsidP="004254A8"/>
    <w:p w14:paraId="707A99F1" w14:textId="0D856BE5" w:rsidR="004254A8" w:rsidRDefault="004254A8" w:rsidP="004254A8">
      <w:pPr>
        <w:pStyle w:val="Heading1"/>
      </w:pPr>
      <w:bookmarkStart w:id="3" w:name="_Toc44435324"/>
      <w:r>
        <w:t>Step 4</w:t>
      </w:r>
      <w:bookmarkEnd w:id="3"/>
    </w:p>
    <w:p w14:paraId="5288D714" w14:textId="77777777" w:rsidR="004254A8" w:rsidRPr="004254A8" w:rsidRDefault="004254A8" w:rsidP="004254A8"/>
    <w:p w14:paraId="1389B52A" w14:textId="60F3A6E7" w:rsidR="004254A8" w:rsidRDefault="004254A8" w:rsidP="004254A8">
      <w:pPr>
        <w:pStyle w:val="Heading1"/>
      </w:pPr>
      <w:bookmarkStart w:id="4" w:name="_Toc44435325"/>
      <w:r>
        <w:t>Step 5</w:t>
      </w:r>
      <w:bookmarkEnd w:id="4"/>
    </w:p>
    <w:p w14:paraId="7E56D2B7" w14:textId="77777777" w:rsidR="004254A8" w:rsidRPr="004F53E9" w:rsidRDefault="004254A8" w:rsidP="001C62C8">
      <w:pPr>
        <w:rPr>
          <w:sz w:val="24"/>
        </w:rPr>
      </w:pPr>
    </w:p>
    <w:sectPr w:rsidR="004254A8" w:rsidRPr="004F53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37E86" w14:textId="77777777" w:rsidR="004B4DCC" w:rsidRDefault="004B4DCC">
      <w:pPr>
        <w:spacing w:after="0"/>
      </w:pPr>
      <w:r>
        <w:separator/>
      </w:r>
    </w:p>
  </w:endnote>
  <w:endnote w:type="continuationSeparator" w:id="0">
    <w:p w14:paraId="76CA77F5" w14:textId="77777777" w:rsidR="004B4DCC" w:rsidRDefault="004B4D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6F5C4" w14:textId="77777777" w:rsidR="00172D10" w:rsidRDefault="00172D10">
    <w:pPr>
      <w:jc w:val="right"/>
    </w:pPr>
  </w:p>
  <w:p w14:paraId="136F0898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25A95F0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42FFC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76B1DF23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CD4DF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EFEFA1" wp14:editId="35C8EF7F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54C3E97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898A636" wp14:editId="132D65F9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FB778" w14:textId="77777777" w:rsidR="004B4DCC" w:rsidRDefault="004B4DCC">
      <w:pPr>
        <w:spacing w:after="0"/>
      </w:pPr>
      <w:r>
        <w:separator/>
      </w:r>
    </w:p>
  </w:footnote>
  <w:footnote w:type="continuationSeparator" w:id="0">
    <w:p w14:paraId="2AD24A01" w14:textId="77777777" w:rsidR="004B4DCC" w:rsidRDefault="004B4D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5801E" w14:textId="77777777" w:rsidR="00DB5A25" w:rsidRDefault="00DB5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FA064663A7AB4F7D88183CD69367E7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32DF9A35" w14:textId="01ECA121" w:rsidR="00172D10" w:rsidRDefault="008A1578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 xml:space="preserve">IT Project </w:t>
        </w:r>
      </w:p>
    </w:sdtContent>
  </w:sdt>
  <w:p w14:paraId="472BB586" w14:textId="77777777" w:rsidR="00172D10" w:rsidRPr="005D120C" w:rsidRDefault="004B4DCC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placeholder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31D54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691F7F" wp14:editId="7BEA19E2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C08417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sDQwtTA0MTOzMDVU0lEKTi0uzszPAykwrAUAamMZHywAAAA="/>
  </w:docVars>
  <w:rsids>
    <w:rsidRoot w:val="008A1578"/>
    <w:rsid w:val="00094803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60E5B"/>
    <w:rsid w:val="00270A19"/>
    <w:rsid w:val="002A2E02"/>
    <w:rsid w:val="002D243B"/>
    <w:rsid w:val="002E20F4"/>
    <w:rsid w:val="00302691"/>
    <w:rsid w:val="00364944"/>
    <w:rsid w:val="00374C02"/>
    <w:rsid w:val="0038009F"/>
    <w:rsid w:val="004254A8"/>
    <w:rsid w:val="00426F60"/>
    <w:rsid w:val="004905AD"/>
    <w:rsid w:val="004B4DCC"/>
    <w:rsid w:val="004E4D4D"/>
    <w:rsid w:val="004F53E9"/>
    <w:rsid w:val="00561054"/>
    <w:rsid w:val="005747FE"/>
    <w:rsid w:val="005D120C"/>
    <w:rsid w:val="006045D9"/>
    <w:rsid w:val="00694109"/>
    <w:rsid w:val="00732598"/>
    <w:rsid w:val="00743AB5"/>
    <w:rsid w:val="0075116F"/>
    <w:rsid w:val="00805C11"/>
    <w:rsid w:val="00814823"/>
    <w:rsid w:val="00845426"/>
    <w:rsid w:val="00883B68"/>
    <w:rsid w:val="008A1578"/>
    <w:rsid w:val="008A25CD"/>
    <w:rsid w:val="008D5B92"/>
    <w:rsid w:val="008F5585"/>
    <w:rsid w:val="00901939"/>
    <w:rsid w:val="0096164A"/>
    <w:rsid w:val="009823B0"/>
    <w:rsid w:val="00A272E4"/>
    <w:rsid w:val="00B76B9C"/>
    <w:rsid w:val="00B903A7"/>
    <w:rsid w:val="00BE2F1B"/>
    <w:rsid w:val="00C13B2F"/>
    <w:rsid w:val="00CD24A6"/>
    <w:rsid w:val="00CD4008"/>
    <w:rsid w:val="00D26E42"/>
    <w:rsid w:val="00DB0EF4"/>
    <w:rsid w:val="00DB5A25"/>
    <w:rsid w:val="00DC2EB5"/>
    <w:rsid w:val="00E02964"/>
    <w:rsid w:val="00E35489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BD612"/>
  <w15:docId w15:val="{51095981-B808-4C08-AAF8-FFA97B8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254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d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064663A7AB4F7D88183CD69367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902EE-0372-427B-A4B7-90ADCFAFFEEF}"/>
      </w:docPartPr>
      <w:docPartBody>
        <w:p w:rsidR="00000000" w:rsidRDefault="001D4355">
          <w:pPr>
            <w:pStyle w:val="FA064663A7AB4F7D88183CD69367E772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55"/>
    <w:rsid w:val="001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064663A7AB4F7D88183CD69367E772">
    <w:name w:val="FA064663A7AB4F7D88183CD69367E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CBBBE-FB92-430F-8901-C247E10A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</dc:title>
  <dc:subject>Synoptic Assignment – Section</dc:subject>
  <dc:creator>Matthew De Giorgio</dc:creator>
  <cp:lastModifiedBy>Matthew De Giorgio</cp:lastModifiedBy>
  <cp:revision>3</cp:revision>
  <cp:lastPrinted>2009-08-05T20:41:00Z</cp:lastPrinted>
  <dcterms:created xsi:type="dcterms:W3CDTF">2020-06-30T16:48:00Z</dcterms:created>
  <dcterms:modified xsi:type="dcterms:W3CDTF">2020-06-30T16:49:00Z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