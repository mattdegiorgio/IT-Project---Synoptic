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3997D" w14:textId="77777777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18184454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24742E13" w14:textId="77777777" w:rsidR="00814823" w:rsidRPr="008F5585" w:rsidRDefault="00814823" w:rsidP="008F5585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BE47F5" wp14:editId="4ADB4570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FA064663A7AB4F7D88183CD69367E77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4FADBAC7" w14:textId="0E280FF1" w:rsidR="00814823" w:rsidRPr="008A25CD" w:rsidRDefault="00193376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IT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CBE47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FA064663A7AB4F7D88183CD69367E77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4FADBAC7" w14:textId="0E280FF1" w:rsidR="00814823" w:rsidRPr="008A25CD" w:rsidRDefault="00193376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IT Project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03C5CF" wp14:editId="00C8742A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4EC6A6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48680931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7602118B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251D1A32" wp14:editId="6882A6B6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5FCD36" w14:textId="6D84FA7F" w:rsidR="008A1578" w:rsidRPr="008A1578" w:rsidRDefault="00357DE5" w:rsidP="008A1578">
                                  <w:pPr>
                                    <w:pStyle w:val="Subtitle"/>
                                    <w:jc w:val="center"/>
                                  </w:pPr>
                                  <w:sdt>
                                    <w:sdtPr>
                                      <w:alias w:val="Enter document subtitle:"/>
                                      <w:tag w:val="Enter document subtitle:"/>
                                      <w:id w:val="-826216229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8A1578">
                                        <w:t>Synoptic Assignment – Section</w:t>
                                      </w:r>
                                    </w:sdtContent>
                                  </w:sdt>
                                  <w:r w:rsidR="008A1578">
                                    <w:t xml:space="preserve"> A Version Control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1D1A32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" filled="f" stroked="f">
                      <v:textbox>
                        <w:txbxContent>
                          <w:p w14:paraId="565FCD36" w14:textId="6D84FA7F" w:rsidR="008A1578" w:rsidRPr="008A1578" w:rsidRDefault="00357DE5" w:rsidP="008A1578">
                            <w:pPr>
                              <w:pStyle w:val="Subtitle"/>
                              <w:jc w:val="center"/>
                            </w:pPr>
                            <w:sdt>
                              <w:sdtPr>
                                <w:alias w:val="Enter document subtitle:"/>
                                <w:tag w:val="Enter document subtitle:"/>
                                <w:id w:val="-82621622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8A1578">
                                  <w:t>Synoptic Assignment – Section</w:t>
                                </w:r>
                              </w:sdtContent>
                            </w:sdt>
                            <w:r w:rsidR="008A1578">
                              <w:t xml:space="preserve"> A Version Control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4FD0465A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5A3574D7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77428272" wp14:editId="4D934E58">
                      <wp:extent cx="6495393" cy="676894"/>
                      <wp:effectExtent l="0" t="0" r="0" b="9525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676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A65D0B" w14:textId="219C6C21" w:rsidR="00814823" w:rsidRDefault="008A1578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Checkpoint 1 – Creation of a GitHub repository using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GitKraken</w:t>
                                  </w:r>
                                  <w:proofErr w:type="spellEnd"/>
                                </w:p>
                                <w:p w14:paraId="08ED001D" w14:textId="10DD5918" w:rsidR="008A1578" w:rsidRDefault="008A1578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By Matthew De Giorgio BAN 6.3A</w:t>
                                  </w:r>
                                </w:p>
                                <w:p w14:paraId="6B95AD4F" w14:textId="77777777" w:rsidR="008A1578" w:rsidRDefault="008A1578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  <w:p w14:paraId="0B6625EF" w14:textId="68C9FAEB" w:rsidR="008A1578" w:rsidRDefault="008A1578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  <w:p w14:paraId="27ABF2F2" w14:textId="77777777" w:rsidR="008A1578" w:rsidRPr="008A1578" w:rsidRDefault="008A1578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428272" id="Text Box 26" o:spid="_x0000_s1028" type="#_x0000_t202" alt="Text box to enter abstract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" filled="f" stroked="f">
                      <v:textbox>
                        <w:txbxContent>
                          <w:p w14:paraId="6AA65D0B" w14:textId="219C6C21" w:rsidR="00814823" w:rsidRDefault="008A1578" w:rsidP="00814823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 xml:space="preserve">Checkpoint 1 – Creation of a GitHub repository using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GitKraken</w:t>
                            </w:r>
                            <w:proofErr w:type="spellEnd"/>
                          </w:p>
                          <w:p w14:paraId="08ED001D" w14:textId="10DD5918" w:rsidR="008A1578" w:rsidRDefault="008A1578" w:rsidP="00814823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By Matthew De Giorgio BAN 6.3A</w:t>
                            </w:r>
                          </w:p>
                          <w:p w14:paraId="6B95AD4F" w14:textId="77777777" w:rsidR="008A1578" w:rsidRDefault="008A1578" w:rsidP="00814823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14:paraId="0B6625EF" w14:textId="68C9FAEB" w:rsidR="008A1578" w:rsidRDefault="008A1578" w:rsidP="00814823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14:paraId="27ABF2F2" w14:textId="77777777" w:rsidR="008A1578" w:rsidRPr="008A1578" w:rsidRDefault="008A1578" w:rsidP="00814823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07ED27F1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0427DA44" w14:textId="77777777" w:rsidR="00814823" w:rsidRDefault="00814823" w:rsidP="006045D9"/>
        </w:tc>
      </w:tr>
    </w:tbl>
    <w:p w14:paraId="341B7758" w14:textId="6585AB9F" w:rsidR="004254A8" w:rsidRDefault="004254A8" w:rsidP="001C62C8">
      <w:pPr>
        <w:rPr>
          <w:sz w:val="24"/>
        </w:rPr>
      </w:pPr>
    </w:p>
    <w:p w14:paraId="5415D67E" w14:textId="77777777" w:rsidR="004254A8" w:rsidRDefault="004254A8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473943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E55EE2" w14:textId="7380B6AF" w:rsidR="004254A8" w:rsidRDefault="004254A8">
          <w:pPr>
            <w:pStyle w:val="TOCHeading"/>
          </w:pPr>
          <w:r>
            <w:t>Contents</w:t>
          </w:r>
        </w:p>
        <w:p w14:paraId="67238566" w14:textId="223ED3E6" w:rsidR="00193376" w:rsidRDefault="004254A8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35971" w:history="1">
            <w:r w:rsidR="00193376" w:rsidRPr="007C1145">
              <w:rPr>
                <w:rStyle w:val="Hyperlink"/>
                <w:noProof/>
              </w:rPr>
              <w:t>Preface</w:t>
            </w:r>
            <w:r w:rsidR="00193376">
              <w:rPr>
                <w:noProof/>
                <w:webHidden/>
              </w:rPr>
              <w:tab/>
            </w:r>
            <w:r w:rsidR="00193376">
              <w:rPr>
                <w:noProof/>
                <w:webHidden/>
              </w:rPr>
              <w:fldChar w:fldCharType="begin"/>
            </w:r>
            <w:r w:rsidR="00193376">
              <w:rPr>
                <w:noProof/>
                <w:webHidden/>
              </w:rPr>
              <w:instrText xml:space="preserve"> PAGEREF _Toc44435971 \h </w:instrText>
            </w:r>
            <w:r w:rsidR="00193376">
              <w:rPr>
                <w:noProof/>
                <w:webHidden/>
              </w:rPr>
            </w:r>
            <w:r w:rsidR="00193376">
              <w:rPr>
                <w:noProof/>
                <w:webHidden/>
              </w:rPr>
              <w:fldChar w:fldCharType="separate"/>
            </w:r>
            <w:r w:rsidR="00193376">
              <w:rPr>
                <w:noProof/>
                <w:webHidden/>
              </w:rPr>
              <w:t>2</w:t>
            </w:r>
            <w:r w:rsidR="00193376">
              <w:rPr>
                <w:noProof/>
                <w:webHidden/>
              </w:rPr>
              <w:fldChar w:fldCharType="end"/>
            </w:r>
          </w:hyperlink>
        </w:p>
        <w:p w14:paraId="58C17504" w14:textId="1ED24487" w:rsidR="00193376" w:rsidRDefault="00193376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44435972" w:history="1">
            <w:r w:rsidRPr="007C1145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07ED" w14:textId="075190E2" w:rsidR="00193376" w:rsidRDefault="00193376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44435973" w:history="1">
            <w:r w:rsidRPr="007C1145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D109" w14:textId="67CD1D46" w:rsidR="00193376" w:rsidRDefault="00193376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44435974" w:history="1">
            <w:r w:rsidRPr="007C1145">
              <w:rPr>
                <w:rStyle w:val="Hyperlink"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1A1E" w14:textId="3B3A3BBE" w:rsidR="00193376" w:rsidRDefault="00193376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44435975" w:history="1">
            <w:r w:rsidRPr="007C1145">
              <w:rPr>
                <w:rStyle w:val="Hyperlink"/>
                <w:noProof/>
              </w:rPr>
              <w:t>Step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AE31" w14:textId="76C101BB" w:rsidR="00193376" w:rsidRDefault="00193376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44435976" w:history="1">
            <w:r w:rsidRPr="007C1145">
              <w:rPr>
                <w:rStyle w:val="Hyperlink"/>
                <w:noProof/>
              </w:rPr>
              <w:t>Step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D3AD" w14:textId="4234579B" w:rsidR="004254A8" w:rsidRDefault="004254A8">
          <w:r>
            <w:rPr>
              <w:b/>
              <w:bCs/>
              <w:noProof/>
            </w:rPr>
            <w:fldChar w:fldCharType="end"/>
          </w:r>
        </w:p>
      </w:sdtContent>
    </w:sdt>
    <w:p w14:paraId="1FC7AB15" w14:textId="77777777" w:rsidR="00193376" w:rsidRDefault="00193376">
      <w:pPr>
        <w:spacing w:after="200" w:line="276" w:lineRule="auto"/>
        <w:rPr>
          <w:rFonts w:asciiTheme="majorHAnsi" w:eastAsiaTheme="majorEastAsia" w:hAnsiTheme="majorHAnsi" w:cstheme="majorBidi"/>
          <w:bCs/>
          <w:color w:val="FFFFFF" w:themeColor="background1"/>
          <w:sz w:val="28"/>
          <w:szCs w:val="32"/>
        </w:rPr>
      </w:pPr>
      <w:r>
        <w:br w:type="page"/>
      </w:r>
    </w:p>
    <w:p w14:paraId="68886845" w14:textId="49FB0C56" w:rsidR="00193376" w:rsidRDefault="00193376" w:rsidP="00193376">
      <w:pPr>
        <w:pStyle w:val="Heading1"/>
      </w:pPr>
      <w:bookmarkStart w:id="0" w:name="_Toc44435971"/>
      <w:r>
        <w:lastRenderedPageBreak/>
        <w:t>Preface</w:t>
      </w:r>
      <w:bookmarkEnd w:id="0"/>
    </w:p>
    <w:p w14:paraId="2675F78E" w14:textId="77777777" w:rsidR="00193376" w:rsidRDefault="00193376" w:rsidP="00193376"/>
    <w:p w14:paraId="4926CE32" w14:textId="3F151290" w:rsidR="00193376" w:rsidRPr="00193376" w:rsidRDefault="00193376" w:rsidP="00193376">
      <w:r>
        <w:t xml:space="preserve">For this section of the assignment, we will be using the </w:t>
      </w:r>
      <w:proofErr w:type="spellStart"/>
      <w:r>
        <w:t>Gitkraken</w:t>
      </w:r>
      <w:proofErr w:type="spellEnd"/>
      <w:r>
        <w:t xml:space="preserve"> Client. </w:t>
      </w:r>
    </w:p>
    <w:p w14:paraId="00B672F3" w14:textId="185A1161" w:rsidR="00193376" w:rsidRDefault="00193376" w:rsidP="00193376">
      <w:pPr>
        <w:pStyle w:val="Heading1"/>
      </w:pPr>
      <w:bookmarkStart w:id="1" w:name="_Toc44435972"/>
      <w:r>
        <w:t>Step 1</w:t>
      </w:r>
      <w:bookmarkEnd w:id="1"/>
    </w:p>
    <w:p w14:paraId="525975C7" w14:textId="4D082E55" w:rsidR="00193376" w:rsidRDefault="00193376" w:rsidP="00193376"/>
    <w:p w14:paraId="4DE640F4" w14:textId="0819A855" w:rsidR="00193376" w:rsidRDefault="00193376" w:rsidP="00193376">
      <w:r>
        <w:t xml:space="preserve">First, Startup </w:t>
      </w:r>
      <w:proofErr w:type="spellStart"/>
      <w:r>
        <w:t>Gitkraken</w:t>
      </w:r>
      <w:proofErr w:type="spellEnd"/>
      <w:r>
        <w:t xml:space="preserve">. Since no repos are currently open, a default tab will load on start-up. As one can see, starting a repo is an option available from this view. The repo can be local or hosted on a popular service such as </w:t>
      </w:r>
      <w:proofErr w:type="spellStart"/>
      <w:r>
        <w:t>Githug</w:t>
      </w:r>
      <w:proofErr w:type="spellEnd"/>
      <w:r>
        <w:t>, Gitlab, Bitbucket or Azure DevOps.</w:t>
      </w:r>
    </w:p>
    <w:p w14:paraId="0CAC7B73" w14:textId="4E28B33C" w:rsidR="00193376" w:rsidRDefault="00193376" w:rsidP="00193376">
      <w:r>
        <w:rPr>
          <w:noProof/>
        </w:rPr>
        <w:drawing>
          <wp:inline distT="0" distB="0" distL="0" distR="0" wp14:anchorId="0A56BB01" wp14:editId="60EF0F3E">
            <wp:extent cx="64008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EC5A" w14:textId="16A6C2E1" w:rsidR="00193376" w:rsidRDefault="00193376" w:rsidP="00193376"/>
    <w:p w14:paraId="168EDF5F" w14:textId="021C0ABE" w:rsidR="00193376" w:rsidRDefault="00193376" w:rsidP="00193376"/>
    <w:p w14:paraId="08D4DC97" w14:textId="66A64681" w:rsidR="00193376" w:rsidRDefault="00193376" w:rsidP="00193376"/>
    <w:p w14:paraId="13EBA9E5" w14:textId="29070ECE" w:rsidR="00193376" w:rsidRDefault="00193376" w:rsidP="00193376"/>
    <w:p w14:paraId="0ECFBA99" w14:textId="77777777" w:rsidR="00193376" w:rsidRPr="00193376" w:rsidRDefault="00193376" w:rsidP="00193376"/>
    <w:p w14:paraId="3F655C42" w14:textId="413E31EA" w:rsidR="004254A8" w:rsidRDefault="004254A8" w:rsidP="004254A8">
      <w:pPr>
        <w:pStyle w:val="Heading1"/>
      </w:pPr>
      <w:bookmarkStart w:id="2" w:name="_Toc44435973"/>
      <w:r>
        <w:lastRenderedPageBreak/>
        <w:t>Step 2</w:t>
      </w:r>
      <w:bookmarkEnd w:id="2"/>
    </w:p>
    <w:p w14:paraId="0A0DC410" w14:textId="5B5B8C6F" w:rsidR="004254A8" w:rsidRDefault="004254A8" w:rsidP="004254A8"/>
    <w:p w14:paraId="62276A12" w14:textId="0F3B10CE" w:rsidR="00193376" w:rsidRDefault="00193376" w:rsidP="004254A8">
      <w:r>
        <w:t xml:space="preserve">Click on the highlighted button under the </w:t>
      </w:r>
      <w:r>
        <w:rPr>
          <w:b/>
          <w:bCs/>
        </w:rPr>
        <w:t>Start a hosted Repo</w:t>
      </w:r>
      <w:r>
        <w:t xml:space="preserve"> heading. The button is titled </w:t>
      </w:r>
      <w:r>
        <w:rPr>
          <w:b/>
          <w:bCs/>
        </w:rPr>
        <w:t>on GitHub</w:t>
      </w:r>
      <w:r>
        <w:t xml:space="preserve"> with the GitHub Logo to the left.</w:t>
      </w:r>
    </w:p>
    <w:p w14:paraId="624079A8" w14:textId="50587CF6" w:rsidR="00193376" w:rsidRDefault="00193376" w:rsidP="004254A8">
      <w:r>
        <w:rPr>
          <w:noProof/>
        </w:rPr>
        <w:drawing>
          <wp:inline distT="0" distB="0" distL="0" distR="0" wp14:anchorId="14F3F325" wp14:editId="71C98EBB">
            <wp:extent cx="6400800" cy="360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BD36" w14:textId="3D05863B" w:rsidR="00193376" w:rsidRDefault="00193376" w:rsidP="004254A8"/>
    <w:p w14:paraId="17FB50F7" w14:textId="0946F13E" w:rsidR="00193376" w:rsidRDefault="00193376" w:rsidP="004254A8"/>
    <w:p w14:paraId="01A19172" w14:textId="3F8FEF8A" w:rsidR="00193376" w:rsidRDefault="00193376" w:rsidP="004254A8"/>
    <w:p w14:paraId="0FE55F95" w14:textId="3DEE03F4" w:rsidR="00193376" w:rsidRDefault="00193376" w:rsidP="004254A8"/>
    <w:p w14:paraId="6F1A8825" w14:textId="58C59CEB" w:rsidR="00193376" w:rsidRDefault="00193376" w:rsidP="004254A8"/>
    <w:p w14:paraId="3021CB00" w14:textId="7D03C2F6" w:rsidR="00193376" w:rsidRDefault="00193376" w:rsidP="004254A8"/>
    <w:p w14:paraId="145B4DAF" w14:textId="58A31093" w:rsidR="00193376" w:rsidRDefault="00193376" w:rsidP="004254A8"/>
    <w:p w14:paraId="02BFCE64" w14:textId="77777777" w:rsidR="00193376" w:rsidRPr="004254A8" w:rsidRDefault="00193376" w:rsidP="004254A8"/>
    <w:p w14:paraId="0E1EBB0B" w14:textId="4D275C6C" w:rsidR="004254A8" w:rsidRDefault="004254A8" w:rsidP="004254A8">
      <w:pPr>
        <w:pStyle w:val="Heading1"/>
      </w:pPr>
      <w:bookmarkStart w:id="3" w:name="_Toc44435974"/>
      <w:r>
        <w:lastRenderedPageBreak/>
        <w:t>Step 3</w:t>
      </w:r>
      <w:bookmarkEnd w:id="3"/>
    </w:p>
    <w:p w14:paraId="7A11876D" w14:textId="2804D041" w:rsidR="004254A8" w:rsidRDefault="004254A8" w:rsidP="004254A8"/>
    <w:p w14:paraId="5BB606B5" w14:textId="00A18F4F" w:rsidR="00193376" w:rsidRDefault="00193376" w:rsidP="004254A8">
      <w:r>
        <w:t xml:space="preserve">A window titled </w:t>
      </w:r>
      <w:r>
        <w:rPr>
          <w:b/>
          <w:bCs/>
        </w:rPr>
        <w:t xml:space="preserve">Repository Management </w:t>
      </w:r>
      <w:r>
        <w:t xml:space="preserve">will pop-up. As one can see, we have options such as </w:t>
      </w:r>
      <w:r>
        <w:rPr>
          <w:b/>
          <w:bCs/>
        </w:rPr>
        <w:t xml:space="preserve">Open, Clone </w:t>
      </w:r>
      <w:r>
        <w:t xml:space="preserve">and </w:t>
      </w:r>
      <w:proofErr w:type="spellStart"/>
      <w:r>
        <w:rPr>
          <w:b/>
          <w:bCs/>
        </w:rPr>
        <w:t>Init.</w:t>
      </w:r>
      <w:proofErr w:type="spellEnd"/>
      <w:r>
        <w:rPr>
          <w:b/>
          <w:bCs/>
        </w:rPr>
        <w:t xml:space="preserve"> </w:t>
      </w:r>
      <w:r>
        <w:t xml:space="preserve">In the central column, we can see that Github.com was pre-selected for us. </w:t>
      </w:r>
      <w:r>
        <w:t xml:space="preserve">To the right, we can see various fields required to create a new repo on the </w:t>
      </w:r>
      <w:proofErr w:type="spellStart"/>
      <w:r>
        <w:t>Github</w:t>
      </w:r>
      <w:proofErr w:type="spellEnd"/>
      <w:r>
        <w:t xml:space="preserve"> service.</w:t>
      </w:r>
    </w:p>
    <w:p w14:paraId="1290CB7E" w14:textId="277417B1" w:rsidR="00193376" w:rsidRDefault="00193376" w:rsidP="004254A8">
      <w:r>
        <w:rPr>
          <w:noProof/>
        </w:rPr>
        <w:drawing>
          <wp:inline distT="0" distB="0" distL="0" distR="0" wp14:anchorId="0DE21B40" wp14:editId="34342ABE">
            <wp:extent cx="6400800" cy="5461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AF27" w14:textId="5E7EF80C" w:rsidR="00193376" w:rsidRDefault="00193376" w:rsidP="004254A8"/>
    <w:p w14:paraId="47FED44D" w14:textId="37B8366A" w:rsidR="00193376" w:rsidRDefault="00193376" w:rsidP="004254A8"/>
    <w:p w14:paraId="310C4931" w14:textId="77777777" w:rsidR="00193376" w:rsidRPr="00193376" w:rsidRDefault="00193376" w:rsidP="004254A8"/>
    <w:p w14:paraId="707A99F1" w14:textId="0D856BE5" w:rsidR="004254A8" w:rsidRDefault="004254A8" w:rsidP="004254A8">
      <w:pPr>
        <w:pStyle w:val="Heading1"/>
      </w:pPr>
      <w:bookmarkStart w:id="4" w:name="_Toc44435975"/>
      <w:r>
        <w:lastRenderedPageBreak/>
        <w:t>Step 4</w:t>
      </w:r>
      <w:bookmarkEnd w:id="4"/>
    </w:p>
    <w:p w14:paraId="5288D714" w14:textId="2217C8E8" w:rsidR="004254A8" w:rsidRDefault="004254A8" w:rsidP="004254A8"/>
    <w:p w14:paraId="011A2A11" w14:textId="5E4271F1" w:rsidR="00193376" w:rsidRDefault="00193376" w:rsidP="004254A8">
      <w:r>
        <w:t xml:space="preserve">Fill in the details and click the </w:t>
      </w:r>
      <w:r>
        <w:rPr>
          <w:b/>
          <w:bCs/>
        </w:rPr>
        <w:t xml:space="preserve">Create Repository </w:t>
      </w:r>
      <w:r>
        <w:t>button.</w:t>
      </w:r>
    </w:p>
    <w:p w14:paraId="4172BF56" w14:textId="3835D89A" w:rsidR="00193376" w:rsidRDefault="00193376" w:rsidP="004254A8">
      <w:r>
        <w:rPr>
          <w:noProof/>
        </w:rPr>
        <w:drawing>
          <wp:inline distT="0" distB="0" distL="0" distR="0" wp14:anchorId="189CA4D5" wp14:editId="7286CB65">
            <wp:extent cx="6400800" cy="5415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6FFB" w14:textId="1CE0B0FB" w:rsidR="00193376" w:rsidRDefault="00193376" w:rsidP="004254A8"/>
    <w:p w14:paraId="72F2575C" w14:textId="760D5435" w:rsidR="00193376" w:rsidRDefault="00193376" w:rsidP="004254A8"/>
    <w:p w14:paraId="78646A5D" w14:textId="325045A5" w:rsidR="00193376" w:rsidRDefault="00193376" w:rsidP="004254A8"/>
    <w:p w14:paraId="65319F3D" w14:textId="77777777" w:rsidR="00193376" w:rsidRPr="00193376" w:rsidRDefault="00193376" w:rsidP="004254A8"/>
    <w:p w14:paraId="1389B52A" w14:textId="60F3A6E7" w:rsidR="004254A8" w:rsidRDefault="004254A8" w:rsidP="004254A8">
      <w:pPr>
        <w:pStyle w:val="Heading1"/>
      </w:pPr>
      <w:bookmarkStart w:id="5" w:name="_Toc44435976"/>
      <w:r>
        <w:lastRenderedPageBreak/>
        <w:t>Step 5</w:t>
      </w:r>
      <w:bookmarkEnd w:id="5"/>
    </w:p>
    <w:p w14:paraId="7E56D2B7" w14:textId="5E340FF7" w:rsidR="004254A8" w:rsidRDefault="004254A8" w:rsidP="001C62C8">
      <w:pPr>
        <w:rPr>
          <w:sz w:val="24"/>
        </w:rPr>
      </w:pPr>
    </w:p>
    <w:p w14:paraId="0E555AC3" w14:textId="07CEB502" w:rsidR="00193376" w:rsidRDefault="00193376" w:rsidP="001C62C8">
      <w:pPr>
        <w:rPr>
          <w:sz w:val="24"/>
        </w:rPr>
      </w:pPr>
      <w:r>
        <w:rPr>
          <w:sz w:val="24"/>
        </w:rPr>
        <w:t xml:space="preserve">Upon Creation, a pop-up will appear on the left corner of the interface. One can click the link to view repo online on a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14:paraId="59E5B8D6" w14:textId="6C3E5321" w:rsidR="00193376" w:rsidRDefault="00193376" w:rsidP="001C62C8">
      <w:pPr>
        <w:rPr>
          <w:sz w:val="24"/>
        </w:rPr>
      </w:pPr>
      <w:r>
        <w:rPr>
          <w:noProof/>
        </w:rPr>
        <w:drawing>
          <wp:inline distT="0" distB="0" distL="0" distR="0" wp14:anchorId="7B16D52D" wp14:editId="05E9209B">
            <wp:extent cx="3028950" cy="1076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812AC" w14:textId="77777777" w:rsidR="00193376" w:rsidRPr="004F53E9" w:rsidRDefault="00193376" w:rsidP="001C62C8">
      <w:pPr>
        <w:rPr>
          <w:sz w:val="24"/>
        </w:rPr>
      </w:pPr>
    </w:p>
    <w:sectPr w:rsidR="00193376" w:rsidRPr="004F53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9BD7B" w14:textId="77777777" w:rsidR="00357DE5" w:rsidRDefault="00357DE5">
      <w:pPr>
        <w:spacing w:after="0"/>
      </w:pPr>
      <w:r>
        <w:separator/>
      </w:r>
    </w:p>
  </w:endnote>
  <w:endnote w:type="continuationSeparator" w:id="0">
    <w:p w14:paraId="49D1DC13" w14:textId="77777777" w:rsidR="00357DE5" w:rsidRDefault="00357D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6F5C4" w14:textId="77777777" w:rsidR="00172D10" w:rsidRDefault="00172D10">
    <w:pPr>
      <w:jc w:val="right"/>
    </w:pPr>
  </w:p>
  <w:p w14:paraId="136F0898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25A95F06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42FFC" w14:textId="77777777" w:rsidR="005D120C" w:rsidRPr="005D120C" w:rsidRDefault="005D120C">
        <w:pPr>
          <w:pStyle w:val="Footer"/>
          <w:jc w:val="center"/>
          <w:rPr>
            <w:color w:val="3F1D5A" w:themeColor="accent1"/>
          </w:rPr>
        </w:pPr>
        <w:r w:rsidRPr="005D120C">
          <w:rPr>
            <w:color w:val="3F1D5A" w:themeColor="accent1"/>
          </w:rPr>
          <w:fldChar w:fldCharType="begin"/>
        </w:r>
        <w:r w:rsidRPr="005D120C">
          <w:rPr>
            <w:color w:val="3F1D5A" w:themeColor="accent1"/>
          </w:rPr>
          <w:instrText xml:space="preserve"> PAGE   \* MERGEFORMAT </w:instrText>
        </w:r>
        <w:r w:rsidRPr="005D120C">
          <w:rPr>
            <w:color w:val="3F1D5A" w:themeColor="accent1"/>
          </w:rPr>
          <w:fldChar w:fldCharType="separate"/>
        </w:r>
        <w:r w:rsidR="00DB0EF4">
          <w:rPr>
            <w:noProof/>
            <w:color w:val="3F1D5A" w:themeColor="accent1"/>
          </w:rPr>
          <w:t>1</w:t>
        </w:r>
        <w:r w:rsidRPr="005D120C">
          <w:rPr>
            <w:noProof/>
            <w:color w:val="3F1D5A" w:themeColor="accent1"/>
          </w:rPr>
          <w:fldChar w:fldCharType="end"/>
        </w:r>
      </w:p>
    </w:sdtContent>
  </w:sdt>
  <w:p w14:paraId="76B1DF23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CD4DF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EEFEFA1" wp14:editId="35C8EF7F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790758E" id="Group 17" o:spid="_x0000_s1026" alt="Multi-colored hexagon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7898A636" wp14:editId="132D65F9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859AA" w14:textId="77777777" w:rsidR="00357DE5" w:rsidRDefault="00357DE5">
      <w:pPr>
        <w:spacing w:after="0"/>
      </w:pPr>
      <w:r>
        <w:separator/>
      </w:r>
    </w:p>
  </w:footnote>
  <w:footnote w:type="continuationSeparator" w:id="0">
    <w:p w14:paraId="2A66FAFC" w14:textId="77777777" w:rsidR="00357DE5" w:rsidRDefault="00357D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5801E" w14:textId="77777777" w:rsidR="00DB5A25" w:rsidRDefault="00DB5A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Document title:"/>
      <w:tag w:val="Document title:"/>
      <w:id w:val="-1396499233"/>
      <w:placeholder>
        <w:docPart w:val="FA064663A7AB4F7D88183CD69367E77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32DF9A35" w14:textId="1C4B12BC" w:rsidR="00172D10" w:rsidRDefault="00193376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IT Project</w:t>
        </w:r>
      </w:p>
    </w:sdtContent>
  </w:sdt>
  <w:p w14:paraId="472BB586" w14:textId="77777777" w:rsidR="00172D10" w:rsidRPr="005D120C" w:rsidRDefault="00357DE5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31D54" w14:textId="77777777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691F7F" wp14:editId="7BEA19E2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954C69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wsDQwtTA0MTOzMDVU0lEKTi0uzszPAykwqgUAqTA0NCwAAAA="/>
  </w:docVars>
  <w:rsids>
    <w:rsidRoot w:val="008A1578"/>
    <w:rsid w:val="00094803"/>
    <w:rsid w:val="00144C8E"/>
    <w:rsid w:val="00172D10"/>
    <w:rsid w:val="001769F2"/>
    <w:rsid w:val="00193376"/>
    <w:rsid w:val="00194F61"/>
    <w:rsid w:val="001A2155"/>
    <w:rsid w:val="001B0F06"/>
    <w:rsid w:val="001C62C8"/>
    <w:rsid w:val="001D74FA"/>
    <w:rsid w:val="00202812"/>
    <w:rsid w:val="00260E5B"/>
    <w:rsid w:val="00270A19"/>
    <w:rsid w:val="002A2E02"/>
    <w:rsid w:val="002D243B"/>
    <w:rsid w:val="002E20F4"/>
    <w:rsid w:val="00302691"/>
    <w:rsid w:val="00357DE5"/>
    <w:rsid w:val="00364944"/>
    <w:rsid w:val="00374C02"/>
    <w:rsid w:val="0038009F"/>
    <w:rsid w:val="004254A8"/>
    <w:rsid w:val="00426F60"/>
    <w:rsid w:val="004905AD"/>
    <w:rsid w:val="004F53E9"/>
    <w:rsid w:val="00561054"/>
    <w:rsid w:val="005747FE"/>
    <w:rsid w:val="005D120C"/>
    <w:rsid w:val="006045D9"/>
    <w:rsid w:val="00694109"/>
    <w:rsid w:val="00732598"/>
    <w:rsid w:val="0075116F"/>
    <w:rsid w:val="007F3A57"/>
    <w:rsid w:val="00805C11"/>
    <w:rsid w:val="00814823"/>
    <w:rsid w:val="00883B68"/>
    <w:rsid w:val="008A1578"/>
    <w:rsid w:val="008A25CD"/>
    <w:rsid w:val="008D5B92"/>
    <w:rsid w:val="008F5585"/>
    <w:rsid w:val="00901939"/>
    <w:rsid w:val="0096164A"/>
    <w:rsid w:val="009823B0"/>
    <w:rsid w:val="00A272E4"/>
    <w:rsid w:val="00B76B9C"/>
    <w:rsid w:val="00B903A7"/>
    <w:rsid w:val="00BE2F1B"/>
    <w:rsid w:val="00C13B2F"/>
    <w:rsid w:val="00CD24A6"/>
    <w:rsid w:val="00CD4008"/>
    <w:rsid w:val="00D26E42"/>
    <w:rsid w:val="00DB0EF4"/>
    <w:rsid w:val="00DB5A25"/>
    <w:rsid w:val="00DC2EB5"/>
    <w:rsid w:val="00E02964"/>
    <w:rsid w:val="00E35489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BD612"/>
  <w15:docId w15:val="{51095981-B808-4C08-AAF8-FFA97B8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B0F06"/>
    <w:rPr>
      <w:color w:val="217084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254A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0.png"/><Relationship Id="rId3" Type="http://schemas.openxmlformats.org/officeDocument/2006/relationships/image" Target="media/image12.png"/><Relationship Id="rId7" Type="http://schemas.openxmlformats.org/officeDocument/2006/relationships/image" Target="media/image10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6" Type="http://schemas.openxmlformats.org/officeDocument/2006/relationships/image" Target="media/image11.svg"/><Relationship Id="rId11" Type="http://schemas.openxmlformats.org/officeDocument/2006/relationships/image" Target="media/image7.svg"/><Relationship Id="rId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3.svg"/><Relationship Id="rId9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3.svg"/><Relationship Id="rId3" Type="http://schemas.openxmlformats.org/officeDocument/2006/relationships/image" Target="media/image8.png"/><Relationship Id="rId7" Type="http://schemas.openxmlformats.org/officeDocument/2006/relationships/image" Target="media/image12.png"/><Relationship Id="rId12" Type="http://schemas.openxmlformats.org/officeDocument/2006/relationships/image" Target="media/image120.png"/><Relationship Id="rId2" Type="http://schemas.openxmlformats.org/officeDocument/2006/relationships/image" Target="media/image7.svg"/><Relationship Id="rId1" Type="http://schemas.openxmlformats.org/officeDocument/2006/relationships/image" Target="media/image6.png"/><Relationship Id="rId6" Type="http://schemas.openxmlformats.org/officeDocument/2006/relationships/image" Target="media/image11.svg"/><Relationship Id="rId11" Type="http://schemas.openxmlformats.org/officeDocument/2006/relationships/image" Target="media/image11.png"/><Relationship Id="rId5" Type="http://schemas.openxmlformats.org/officeDocument/2006/relationships/image" Target="media/image10.png"/><Relationship Id="rId10" Type="http://schemas.openxmlformats.org/officeDocument/2006/relationships/image" Target="media/image100.png"/><Relationship Id="rId4" Type="http://schemas.openxmlformats.org/officeDocument/2006/relationships/image" Target="media/image9.sv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d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064663A7AB4F7D88183CD69367E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902EE-0372-427B-A4B7-90ADCFAFFEEF}"/>
      </w:docPartPr>
      <w:docPartBody>
        <w:p w:rsidR="005B24D1" w:rsidRDefault="001B5A4B">
          <w:pPr>
            <w:pStyle w:val="FA064663A7AB4F7D88183CD69367E772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4B"/>
    <w:rsid w:val="001B5A4B"/>
    <w:rsid w:val="005B24D1"/>
    <w:rsid w:val="007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064663A7AB4F7D88183CD69367E772">
    <w:name w:val="FA064663A7AB4F7D88183CD69367E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C2BC9-0089-401E-9E11-E6B6C14B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</Template>
  <TotalTime>14</TotalTime>
  <Pages>7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</dc:title>
  <dc:subject>Synoptic Assignment – Section</dc:subject>
  <dc:creator>Matthew De Giorgio</dc:creator>
  <cp:lastModifiedBy>Matthew De Giorgio</cp:lastModifiedBy>
  <cp:revision>3</cp:revision>
  <cp:lastPrinted>2009-08-05T20:41:00Z</cp:lastPrinted>
  <dcterms:created xsi:type="dcterms:W3CDTF">2020-06-30T16:44:00Z</dcterms:created>
  <dcterms:modified xsi:type="dcterms:W3CDTF">2020-06-30T16:59:00Z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Anumol@vidyatech.com</vt:lpwstr>
  </property>
  <property fmtid="{D5CDD505-2E9C-101B-9397-08002B2CF9AE}" pid="8" name="MSIP_Label_f42aa342-8706-4288-bd11-ebb85995028c_SetDate">
    <vt:lpwstr>2018-06-11T11:35:00.3825830Z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